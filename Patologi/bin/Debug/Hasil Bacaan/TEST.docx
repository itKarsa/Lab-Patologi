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77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30"/>
        <w:gridCol w:w="290"/>
        <w:gridCol w:w="2688"/>
        <w:gridCol w:w="1989"/>
        <w:gridCol w:w="284"/>
        <w:gridCol w:w="3792"/>
      </w:tblGrid>
      <w:tr w:rsidR="009030B7" w14:paraId="142E9F86" w14:textId="77777777" w:rsidTr="0027134D">
        <w:tc>
          <w:tcPr>
            <w:tcW w:w="1730" w:type="dxa"/>
          </w:tcPr>
          <w:p w14:paraId="48BAB66F" w14:textId="77777777" w:rsidR="009030B7" w:rsidRDefault="009030B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PENDERITA</w:t>
            </w:r>
          </w:p>
        </w:tc>
        <w:tc>
          <w:tcPr>
            <w:tcW w:w="289" w:type="dxa"/>
          </w:tcPr>
          <w:p w14:paraId="3DF5A9AD" w14:textId="77777777" w:rsidR="009030B7" w:rsidRDefault="009030B7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8" w:type="dxa"/>
          </w:tcPr>
          <w:p w14:paraId="147B142A" w14:textId="77777777" w:rsidR="009030B7" w:rsidRDefault="009030B7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989" w:type="dxa"/>
          </w:tcPr>
          <w:p w14:paraId="50C13938" w14:textId="77777777" w:rsidR="009030B7" w:rsidRDefault="009030B7" w:rsidP="009030B7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PENGIRIM</w:t>
            </w:r>
          </w:p>
        </w:tc>
        <w:tc>
          <w:tcPr>
            <w:tcW w:w="284" w:type="dxa"/>
          </w:tcPr>
          <w:p w14:paraId="1FBCE865" w14:textId="77777777" w:rsidR="009030B7" w:rsidRDefault="009030B7">
            <w:pPr>
              <w:spacing w:after="0"/>
              <w:ind w:left="-108"/>
              <w:rPr>
                <w:rFonts w:ascii="Times New Roman" w:hAnsi="Times New Roman" w:cs="Times New Roman"/>
              </w:rPr>
            </w:pPr>
          </w:p>
        </w:tc>
        <w:tc>
          <w:tcPr>
            <w:tcW w:w="3793" w:type="dxa"/>
          </w:tcPr>
          <w:p w14:paraId="2D2C365F" w14:textId="77777777" w:rsidR="009030B7" w:rsidRDefault="009030B7" w:rsidP="00C41045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030B7" w14:paraId="011EC262" w14:textId="77777777" w:rsidTr="0027134D">
        <w:tc>
          <w:tcPr>
            <w:tcW w:w="1730" w:type="dxa"/>
          </w:tcPr>
          <w:p w14:paraId="5BAA9652" w14:textId="77777777" w:rsidR="009030B7" w:rsidRPr="009030B7" w:rsidRDefault="009030B7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RM</w:t>
            </w:r>
          </w:p>
        </w:tc>
        <w:tc>
          <w:tcPr>
            <w:tcW w:w="289" w:type="dxa"/>
          </w:tcPr>
          <w:p w14:paraId="3A559BEF" w14:textId="77777777" w:rsidR="009030B7" w:rsidRDefault="009030B7" w:rsidP="00C01D5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88" w:type="dxa"/>
          </w:tcPr>
          <w:p w14:paraId="014BF8FE" w14:textId="1018B924" w:rsidR="009030B7" w:rsidRDefault="00E61B40">
            <w:pPr>
              <w:spacing w:after="0"/>
              <w:rPr>
                <w:rFonts w:ascii="Times New Roman" w:hAnsi="Times New Roman" w:cs="Times New Roman"/>
              </w:rPr>
            </w:pPr>
            <w:bookmarkStart w:id="0" w:name="txtNoRM"/>
            <w:bookmarkEnd w:id="0"/>
            <w:r>
              <w:rPr>
                <w:rFonts w:ascii="Times New Roman" w:hAnsi="Times New Roman" w:cs="Times New Roman"/>
              </w:rPr>
              <w:t>00149984</w:t>
            </w:r>
          </w:p>
        </w:tc>
        <w:tc>
          <w:tcPr>
            <w:tcW w:w="1989" w:type="dxa"/>
          </w:tcPr>
          <w:p w14:paraId="5A9BE198" w14:textId="77777777" w:rsidR="009030B7" w:rsidRPr="009030B7" w:rsidRDefault="009030B7" w:rsidP="009030B7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Rumah Sakit</w:t>
            </w:r>
          </w:p>
        </w:tc>
        <w:tc>
          <w:tcPr>
            <w:tcW w:w="284" w:type="dxa"/>
          </w:tcPr>
          <w:p w14:paraId="292A5C56" w14:textId="77777777" w:rsidR="009030B7" w:rsidRDefault="009030B7" w:rsidP="00ED5A83">
            <w:pPr>
              <w:spacing w:after="0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93" w:type="dxa"/>
          </w:tcPr>
          <w:p w14:paraId="5925258F" w14:textId="77777777" w:rsidR="009030B7" w:rsidRDefault="00ED5A83" w:rsidP="00ED5A83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RSU Karsa Husada Batu</w:t>
            </w:r>
          </w:p>
        </w:tc>
      </w:tr>
      <w:tr w:rsidR="00ED5A83" w14:paraId="6B1D1D2C" w14:textId="77777777" w:rsidTr="0027134D">
        <w:tc>
          <w:tcPr>
            <w:tcW w:w="1730" w:type="dxa"/>
          </w:tcPr>
          <w:p w14:paraId="1413DE81" w14:textId="77777777" w:rsidR="00ED5A83" w:rsidRDefault="00ED5A8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89" w:type="dxa"/>
          </w:tcPr>
          <w:p w14:paraId="594BB77B" w14:textId="77777777" w:rsidR="00ED5A83" w:rsidRDefault="00ED5A83" w:rsidP="00C01D5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88" w:type="dxa"/>
          </w:tcPr>
          <w:p w14:paraId="48CACD00" w14:textId="1F834E28" w:rsidR="00ED5A83" w:rsidRDefault="00E61B40">
            <w:pPr>
              <w:spacing w:after="0"/>
              <w:rPr>
                <w:rFonts w:ascii="Times New Roman" w:hAnsi="Times New Roman" w:cs="Times New Roman"/>
              </w:rPr>
            </w:pPr>
            <w:bookmarkStart w:id="1" w:name="txtNama"/>
            <w:bookmarkEnd w:id="1"/>
            <w:r>
              <w:rPr>
                <w:rFonts w:ascii="Times New Roman" w:hAnsi="Times New Roman" w:cs="Times New Roman"/>
              </w:rPr>
              <w:t>RHESAL MAHADYANTO</w:t>
            </w:r>
          </w:p>
        </w:tc>
        <w:tc>
          <w:tcPr>
            <w:tcW w:w="1989" w:type="dxa"/>
          </w:tcPr>
          <w:p w14:paraId="27275CF5" w14:textId="77777777" w:rsidR="00ED5A83" w:rsidRDefault="00ED5A83" w:rsidP="00ED5A83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Pengirim</w:t>
            </w:r>
          </w:p>
        </w:tc>
        <w:tc>
          <w:tcPr>
            <w:tcW w:w="284" w:type="dxa"/>
          </w:tcPr>
          <w:p w14:paraId="2C25E252" w14:textId="77777777" w:rsidR="00ED5A83" w:rsidRDefault="00ED5A83" w:rsidP="00ED5A83">
            <w:pPr>
              <w:spacing w:after="0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93" w:type="dxa"/>
          </w:tcPr>
          <w:p w14:paraId="446829EC" w14:textId="2C817C95" w:rsidR="00ED5A83" w:rsidRDefault="00E61B40" w:rsidP="00ED5A83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bookmarkStart w:id="2" w:name="txtDataPengirim"/>
            <w:bookmarkEnd w:id="2"/>
            <w:r>
              <w:rPr>
                <w:rFonts w:ascii="Times New Roman" w:hAnsi="Times New Roman" w:cs="Times New Roman"/>
              </w:rPr>
              <w:t>MATA</w:t>
            </w:r>
          </w:p>
        </w:tc>
      </w:tr>
      <w:tr w:rsidR="00ED5A83" w14:paraId="5CEECFBC" w14:textId="77777777" w:rsidTr="0027134D">
        <w:tc>
          <w:tcPr>
            <w:tcW w:w="1730" w:type="dxa"/>
          </w:tcPr>
          <w:p w14:paraId="56F5040A" w14:textId="77777777" w:rsidR="00ED5A83" w:rsidRDefault="00ED5A8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89" w:type="dxa"/>
          </w:tcPr>
          <w:p w14:paraId="10A8D292" w14:textId="77777777" w:rsidR="00ED5A83" w:rsidRDefault="00ED5A83" w:rsidP="00C01D5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88" w:type="dxa"/>
          </w:tcPr>
          <w:p w14:paraId="37A2E3D6" w14:textId="0B5A113A" w:rsidR="00ED5A83" w:rsidRDefault="00E61B40">
            <w:pPr>
              <w:spacing w:after="0"/>
              <w:rPr>
                <w:rFonts w:ascii="Times New Roman" w:hAnsi="Times New Roman" w:cs="Times New Roman"/>
              </w:rPr>
            </w:pPr>
            <w:bookmarkStart w:id="3" w:name="txtJK"/>
            <w:bookmarkEnd w:id="3"/>
            <w:r>
              <w:rPr>
                <w:rFonts w:ascii="Times New Roman" w:hAnsi="Times New Roman" w:cs="Times New Roman"/>
              </w:rPr>
              <w:t>LAKI-LAKI</w:t>
            </w:r>
          </w:p>
        </w:tc>
        <w:tc>
          <w:tcPr>
            <w:tcW w:w="1989" w:type="dxa"/>
          </w:tcPr>
          <w:p w14:paraId="7F0B5670" w14:textId="77777777" w:rsidR="00ED5A83" w:rsidRDefault="00ED5A83" w:rsidP="00ED5A83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Dokter Pengirim</w:t>
            </w:r>
          </w:p>
        </w:tc>
        <w:tc>
          <w:tcPr>
            <w:tcW w:w="284" w:type="dxa"/>
          </w:tcPr>
          <w:p w14:paraId="710014C0" w14:textId="77777777" w:rsidR="00ED5A83" w:rsidRDefault="00ED5A83" w:rsidP="00ED5A83">
            <w:pPr>
              <w:spacing w:after="0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93" w:type="dxa"/>
          </w:tcPr>
          <w:p w14:paraId="2B28F294" w14:textId="7E9520B7" w:rsidR="00ED5A83" w:rsidRDefault="00E61B40" w:rsidP="00ED5A83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bookmarkStart w:id="4" w:name="txtDokterPengirim"/>
            <w:bookmarkEnd w:id="4"/>
            <w:r>
              <w:rPr>
                <w:rFonts w:ascii="Times New Roman" w:hAnsi="Times New Roman" w:cs="Times New Roman"/>
              </w:rPr>
              <w:t>dr. LINA PUSPITA HUTASOIT, Sp. M</w:t>
            </w:r>
          </w:p>
        </w:tc>
      </w:tr>
      <w:tr w:rsidR="00ED5A83" w14:paraId="4EF1429E" w14:textId="77777777" w:rsidTr="0027134D">
        <w:tc>
          <w:tcPr>
            <w:tcW w:w="1730" w:type="dxa"/>
          </w:tcPr>
          <w:p w14:paraId="50A4536F" w14:textId="77777777" w:rsidR="00ED5A83" w:rsidRDefault="00ED5A83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Lahir</w:t>
            </w:r>
          </w:p>
        </w:tc>
        <w:tc>
          <w:tcPr>
            <w:tcW w:w="289" w:type="dxa"/>
          </w:tcPr>
          <w:p w14:paraId="4B21B7FE" w14:textId="77777777" w:rsidR="00ED5A83" w:rsidRDefault="00ED5A83" w:rsidP="00C01D5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88" w:type="dxa"/>
          </w:tcPr>
          <w:p w14:paraId="679C6FFA" w14:textId="1953967E" w:rsidR="00ED5A83" w:rsidRDefault="00E61B40">
            <w:pPr>
              <w:spacing w:after="0"/>
              <w:rPr>
                <w:rFonts w:ascii="Times New Roman" w:hAnsi="Times New Roman" w:cs="Times New Roman"/>
              </w:rPr>
            </w:pPr>
            <w:bookmarkStart w:id="5" w:name="txtTglLahir"/>
            <w:bookmarkEnd w:id="5"/>
            <w:r>
              <w:rPr>
                <w:rFonts w:ascii="Times New Roman" w:hAnsi="Times New Roman" w:cs="Times New Roman"/>
              </w:rPr>
              <w:t>12/06/1994</w:t>
            </w:r>
          </w:p>
        </w:tc>
        <w:tc>
          <w:tcPr>
            <w:tcW w:w="1989" w:type="dxa"/>
          </w:tcPr>
          <w:p w14:paraId="7780A874" w14:textId="77777777" w:rsidR="00ED5A83" w:rsidRDefault="0027134D" w:rsidP="00ED5A83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Tgl.</w:t>
            </w:r>
            <w:r w:rsidR="00ED5A83">
              <w:rPr>
                <w:rFonts w:ascii="Times New Roman" w:hAnsi="Times New Roman" w:cs="Times New Roman"/>
              </w:rPr>
              <w:t xml:space="preserve"> Terima Sediaan</w:t>
            </w:r>
          </w:p>
        </w:tc>
        <w:tc>
          <w:tcPr>
            <w:tcW w:w="284" w:type="dxa"/>
          </w:tcPr>
          <w:p w14:paraId="1DCB53CB" w14:textId="77777777" w:rsidR="00ED5A83" w:rsidRDefault="00ED5A83" w:rsidP="00ED5A83">
            <w:pPr>
              <w:spacing w:after="0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93" w:type="dxa"/>
          </w:tcPr>
          <w:p w14:paraId="1C5A4AB8" w14:textId="3A14FC59" w:rsidR="00ED5A83" w:rsidRDefault="00E61B40" w:rsidP="00ED5A83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bookmarkStart w:id="6" w:name="txtTglTerimSediaan"/>
            <w:bookmarkEnd w:id="6"/>
            <w:r>
              <w:rPr>
                <w:rFonts w:ascii="Times New Roman" w:hAnsi="Times New Roman" w:cs="Times New Roman"/>
              </w:rPr>
              <w:t>2020-07-17 09:48:34</w:t>
            </w:r>
          </w:p>
        </w:tc>
      </w:tr>
      <w:tr w:rsidR="00F85678" w14:paraId="74A7E224" w14:textId="77777777" w:rsidTr="0027134D">
        <w:trPr>
          <w:trHeight w:val="352"/>
        </w:trPr>
        <w:tc>
          <w:tcPr>
            <w:tcW w:w="1730" w:type="dxa"/>
            <w:tcBorders>
              <w:bottom w:val="single" w:sz="4" w:space="0" w:color="auto"/>
            </w:tcBorders>
          </w:tcPr>
          <w:p w14:paraId="18959612" w14:textId="77777777" w:rsidR="00F85678" w:rsidRDefault="00A22D10" w:rsidP="00DF4C52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DAAEEE1" w14:textId="77777777" w:rsidR="00F85678" w:rsidRDefault="00ED5A83" w:rsidP="00C01D5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88" w:type="dxa"/>
            <w:tcBorders>
              <w:bottom w:val="single" w:sz="4" w:space="0" w:color="auto"/>
            </w:tcBorders>
          </w:tcPr>
          <w:p w14:paraId="619B0C5F" w14:textId="36C130FF" w:rsidR="009030B7" w:rsidRDefault="00E61B40">
            <w:pPr>
              <w:spacing w:after="0"/>
              <w:rPr>
                <w:rFonts w:ascii="Times New Roman" w:hAnsi="Times New Roman" w:cs="Times New Roman"/>
              </w:rPr>
            </w:pPr>
            <w:bookmarkStart w:id="7" w:name="txtAlamat"/>
            <w:bookmarkEnd w:id="7"/>
            <w:r>
              <w:rPr>
                <w:rFonts w:ascii="Times New Roman" w:hAnsi="Times New Roman" w:cs="Times New Roman"/>
              </w:rPr>
              <w:t>JL. KARYA TIMUR GG. KORAMIL 33 RT 2 RW 6 PURWANTORO BLIMBING</w:t>
            </w:r>
          </w:p>
        </w:tc>
        <w:tc>
          <w:tcPr>
            <w:tcW w:w="1989" w:type="dxa"/>
            <w:tcBorders>
              <w:bottom w:val="single" w:sz="4" w:space="0" w:color="auto"/>
            </w:tcBorders>
          </w:tcPr>
          <w:p w14:paraId="1436822A" w14:textId="77777777" w:rsidR="00F85678" w:rsidRDefault="00A22D10">
            <w:pPr>
              <w:spacing w:after="0"/>
              <w:ind w:lef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Hasil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2C3D15" w14:textId="77777777" w:rsidR="00F85678" w:rsidRDefault="00A22D10" w:rsidP="00ED5A83">
            <w:pPr>
              <w:spacing w:after="0"/>
              <w:ind w:lef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93" w:type="dxa"/>
            <w:tcBorders>
              <w:bottom w:val="single" w:sz="4" w:space="0" w:color="auto"/>
            </w:tcBorders>
          </w:tcPr>
          <w:p w14:paraId="5E300E77" w14:textId="5221C383" w:rsidR="001D4CD9" w:rsidRDefault="00E61B40" w:rsidP="006F5BFC">
            <w:pPr>
              <w:spacing w:after="0"/>
              <w:ind w:left="-109"/>
              <w:rPr>
                <w:rFonts w:ascii="Times New Roman" w:hAnsi="Times New Roman" w:cs="Times New Roman"/>
              </w:rPr>
            </w:pPr>
            <w:bookmarkStart w:id="8" w:name="txtTglHasil"/>
            <w:bookmarkEnd w:id="8"/>
            <w:r>
              <w:rPr>
                <w:rFonts w:ascii="Times New Roman" w:hAnsi="Times New Roman" w:cs="Times New Roman"/>
              </w:rPr>
              <w:t>2020-07-17 09:48:34</w:t>
            </w:r>
          </w:p>
        </w:tc>
      </w:tr>
      <w:tr w:rsidR="00C01D50" w14:paraId="2129AF59" w14:textId="77777777" w:rsidTr="0027134D">
        <w:tc>
          <w:tcPr>
            <w:tcW w:w="1730" w:type="dxa"/>
            <w:tcBorders>
              <w:top w:val="single" w:sz="4" w:space="0" w:color="auto"/>
              <w:bottom w:val="single" w:sz="4" w:space="0" w:color="auto"/>
            </w:tcBorders>
          </w:tcPr>
          <w:p w14:paraId="679B6308" w14:textId="77777777" w:rsidR="00C01D50" w:rsidRPr="00DF29DD" w:rsidRDefault="00C01D50" w:rsidP="00C01D50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DF29DD">
              <w:rPr>
                <w:rFonts w:ascii="Times New Roman" w:hAnsi="Times New Roman" w:cs="Times New Roman"/>
                <w:b/>
              </w:rPr>
              <w:t>No. PA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</w:tcPr>
          <w:p w14:paraId="4F330FBC" w14:textId="77777777" w:rsidR="00C01D50" w:rsidRPr="00030B03" w:rsidRDefault="00C01D50" w:rsidP="00C01D50">
            <w:pPr>
              <w:spacing w:before="240"/>
              <w:jc w:val="center"/>
              <w:rPr>
                <w:rFonts w:ascii="Times New Roman" w:hAnsi="Times New Roman" w:cs="Times New Roman"/>
                <w:b/>
                <w:sz w:val="8"/>
              </w:rPr>
            </w:pPr>
            <w:r w:rsidRPr="00DF29DD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875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4EF735D" w14:textId="745668FB" w:rsidR="00C01D50" w:rsidRPr="00DF29DD" w:rsidRDefault="00E61B40" w:rsidP="00C01D50">
            <w:pPr>
              <w:spacing w:before="240"/>
              <w:ind w:left="-108"/>
              <w:rPr>
                <w:rFonts w:ascii="Times New Roman" w:hAnsi="Times New Roman" w:cs="Times New Roman"/>
                <w:b/>
              </w:rPr>
            </w:pPr>
            <w:bookmarkStart w:id="9" w:name="txtNoPa"/>
            <w:bookmarkEnd w:id="9"/>
            <w:r>
              <w:rPr>
                <w:rFonts w:ascii="Times New Roman" w:hAnsi="Times New Roman" w:cs="Times New Roman"/>
                <w:b/>
              </w:rPr>
              <w:t>FKH.1/2020</w:t>
            </w:r>
          </w:p>
        </w:tc>
      </w:tr>
      <w:tr w:rsidR="00C01D50" w14:paraId="7158FED0" w14:textId="77777777" w:rsidTr="0027134D">
        <w:tc>
          <w:tcPr>
            <w:tcW w:w="1730" w:type="dxa"/>
            <w:tcBorders>
              <w:top w:val="single" w:sz="4" w:space="0" w:color="auto"/>
            </w:tcBorders>
          </w:tcPr>
          <w:p w14:paraId="5738A6D9" w14:textId="77777777" w:rsidR="00C01D50" w:rsidRPr="00ED5A83" w:rsidRDefault="00C01D50" w:rsidP="00E0580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Lokalisasi</w:t>
            </w:r>
          </w:p>
        </w:tc>
        <w:tc>
          <w:tcPr>
            <w:tcW w:w="289" w:type="dxa"/>
            <w:tcBorders>
              <w:top w:val="single" w:sz="4" w:space="0" w:color="auto"/>
            </w:tcBorders>
          </w:tcPr>
          <w:p w14:paraId="3365B18B" w14:textId="77777777" w:rsidR="00C01D50" w:rsidRPr="00ED5A83" w:rsidRDefault="00C01D50" w:rsidP="00C01D50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ED5A83"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8754" w:type="dxa"/>
            <w:gridSpan w:val="4"/>
            <w:tcBorders>
              <w:top w:val="single" w:sz="4" w:space="0" w:color="auto"/>
            </w:tcBorders>
          </w:tcPr>
          <w:p w14:paraId="5F58EBC0" w14:textId="320650B5" w:rsidR="00C01D50" w:rsidRPr="00DF29DD" w:rsidRDefault="00E61B40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  <w:bookmarkStart w:id="10" w:name="txtLokalisasi"/>
            <w:bookmarkEnd w:id="10"/>
            <w:r>
              <w:rPr>
                <w:rFonts w:ascii="Times New Roman" w:hAnsi="Times New Roman" w:cs="Times New Roman"/>
                <w:b/>
              </w:rPr>
              <w:t>TEST</w:t>
            </w:r>
          </w:p>
        </w:tc>
      </w:tr>
      <w:tr w:rsidR="00C01D50" w14:paraId="40F6B8D8" w14:textId="77777777" w:rsidTr="0027134D">
        <w:tc>
          <w:tcPr>
            <w:tcW w:w="1730" w:type="dxa"/>
          </w:tcPr>
          <w:p w14:paraId="7E345823" w14:textId="77777777" w:rsidR="00C01D50" w:rsidRDefault="00C01D50" w:rsidP="00E0580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Diagnosa Klinis</w:t>
            </w:r>
          </w:p>
        </w:tc>
        <w:tc>
          <w:tcPr>
            <w:tcW w:w="289" w:type="dxa"/>
          </w:tcPr>
          <w:p w14:paraId="39262A2E" w14:textId="77777777" w:rsidR="00C01D50" w:rsidRPr="00ED5A83" w:rsidRDefault="00C01D50" w:rsidP="00C01D50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8754" w:type="dxa"/>
            <w:gridSpan w:val="4"/>
          </w:tcPr>
          <w:p w14:paraId="082CFD1B" w14:textId="3752FC68" w:rsidR="00C01D50" w:rsidRPr="00DF29DD" w:rsidRDefault="00E61B40" w:rsidP="00E0580E">
            <w:pPr>
              <w:spacing w:after="0"/>
              <w:ind w:left="-108"/>
              <w:rPr>
                <w:rFonts w:ascii="Times New Roman" w:hAnsi="Times New Roman" w:cs="Times New Roman"/>
                <w:b/>
              </w:rPr>
            </w:pPr>
            <w:bookmarkStart w:id="11" w:name="txtDiagnos"/>
            <w:bookmarkEnd w:id="11"/>
            <w:r>
              <w:rPr>
                <w:rFonts w:ascii="Times New Roman" w:hAnsi="Times New Roman" w:cs="Times New Roman"/>
                <w:b/>
              </w:rPr>
              <w:t>TEST</w:t>
            </w:r>
          </w:p>
        </w:tc>
      </w:tr>
      <w:tr w:rsidR="00ED5944" w14:paraId="25E2FDD8" w14:textId="77777777" w:rsidTr="0027134D">
        <w:tc>
          <w:tcPr>
            <w:tcW w:w="1730" w:type="dxa"/>
            <w:tcBorders>
              <w:bottom w:val="single" w:sz="4" w:space="0" w:color="auto"/>
            </w:tcBorders>
          </w:tcPr>
          <w:p w14:paraId="541E0D9C" w14:textId="77777777" w:rsidR="00ED5944" w:rsidRDefault="00ED5944" w:rsidP="00E0580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Bahan</w:t>
            </w: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1FFCFD07" w14:textId="77777777" w:rsidR="00ED5944" w:rsidRDefault="00ED5944" w:rsidP="00C01D50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754" w:type="dxa"/>
            <w:gridSpan w:val="4"/>
            <w:tcBorders>
              <w:bottom w:val="single" w:sz="4" w:space="0" w:color="auto"/>
            </w:tcBorders>
          </w:tcPr>
          <w:p w14:paraId="4783C9D6" w14:textId="05A9F4A8" w:rsidR="00671398" w:rsidRDefault="00E61B40" w:rsidP="00E0580E">
            <w:pPr>
              <w:spacing w:after="0"/>
              <w:rPr>
                <w:rFonts w:ascii="Times New Roman" w:hAnsi="Times New Roman" w:cs="Times New Roman"/>
              </w:rPr>
            </w:pPr>
            <w:bookmarkStart w:id="12" w:name="txtBahan"/>
            <w:bookmarkEnd w:id="12"/>
            <w:r>
              <w:rPr>
                <w:rFonts w:ascii="Times New Roman" w:hAnsi="Times New Roman" w:cs="Times New Roman"/>
              </w:rPr>
              <w:t>BIOPSI</w:t>
            </w:r>
          </w:p>
        </w:tc>
      </w:tr>
    </w:tbl>
    <w:p w14:paraId="10311EEA" w14:textId="77777777" w:rsidR="00961527" w:rsidRPr="009512F0" w:rsidRDefault="00961527" w:rsidP="00961527">
      <w:pPr>
        <w:spacing w:after="0"/>
        <w:rPr>
          <w:rFonts w:ascii="Times New Roman" w:hAnsi="Times New Roman" w:cs="Times New Roman"/>
          <w:sz w:val="24"/>
          <w:highlight w:val="cyan"/>
        </w:rPr>
      </w:pPr>
    </w:p>
    <w:tbl>
      <w:tblPr>
        <w:tblStyle w:val="TableGrid"/>
        <w:tblW w:w="11103" w:type="dxa"/>
        <w:tblInd w:w="108" w:type="dxa"/>
        <w:tblLook w:val="04A0" w:firstRow="1" w:lastRow="0" w:firstColumn="1" w:lastColumn="0" w:noHBand="0" w:noVBand="1"/>
      </w:tblPr>
      <w:tblGrid>
        <w:gridCol w:w="1843"/>
        <w:gridCol w:w="284"/>
        <w:gridCol w:w="8646"/>
        <w:gridCol w:w="108"/>
        <w:gridCol w:w="222"/>
      </w:tblGrid>
      <w:tr w:rsidR="00961527" w14:paraId="1DF1543C" w14:textId="77777777" w:rsidTr="00E0580E">
        <w:trPr>
          <w:gridAfter w:val="2"/>
          <w:wAfter w:w="330" w:type="dxa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77BA982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E22CA66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8646" w:type="dxa"/>
            <w:tcBorders>
              <w:top w:val="nil"/>
              <w:left w:val="nil"/>
              <w:bottom w:val="nil"/>
              <w:right w:val="nil"/>
            </w:tcBorders>
          </w:tcPr>
          <w:p w14:paraId="47BB93A8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MAKROSKOPIK :</w:t>
            </w:r>
          </w:p>
          <w:p w14:paraId="021C5D64" w14:textId="77777777" w:rsidR="00961527" w:rsidRPr="00732DB9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  <w:p w14:paraId="15377223" w14:textId="77777777" w:rsidR="00961527" w:rsidRPr="009512F0" w:rsidRDefault="00961527" w:rsidP="00E0580E">
            <w:pPr>
              <w:spacing w:after="0"/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0B227406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MIKROSKOPIK :</w:t>
            </w:r>
          </w:p>
          <w:p w14:paraId="43C9C35A" w14:textId="77777777" w:rsidR="00961527" w:rsidRPr="00FC5894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  <w:p w14:paraId="2E581DE0" w14:textId="77777777" w:rsidR="00961527" w:rsidRPr="009512F0" w:rsidRDefault="00961527" w:rsidP="00E0580E">
            <w:pPr>
              <w:spacing w:after="0"/>
              <w:ind w:left="360"/>
              <w:rPr>
                <w:rFonts w:ascii="Times New Roman" w:hAnsi="Times New Roman" w:cs="Times New Roman"/>
                <w:sz w:val="24"/>
              </w:rPr>
            </w:pPr>
          </w:p>
          <w:p w14:paraId="057EED79" w14:textId="77777777" w:rsidR="00961527" w:rsidRDefault="00961527" w:rsidP="00E0580E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KESIMPULAN :</w:t>
            </w:r>
          </w:p>
          <w:p w14:paraId="7168FF4A" w14:textId="77777777" w:rsidR="00961527" w:rsidRDefault="00372088" w:rsidP="00E0580E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FNAB</w:t>
            </w:r>
            <w:r w:rsidR="00961527">
              <w:rPr>
                <w:rFonts w:ascii="Times New Roman" w:hAnsi="Times New Roman" w:cs="Times New Roman"/>
              </w:rPr>
              <w:t xml:space="preserve"> :</w:t>
            </w:r>
          </w:p>
          <w:p w14:paraId="6416ACE5" w14:textId="77777777" w:rsidR="00961527" w:rsidRPr="00282797" w:rsidRDefault="00961527" w:rsidP="00961527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</w:t>
            </w:r>
          </w:p>
          <w:p w14:paraId="54F3C680" w14:textId="77777777" w:rsidR="00282797" w:rsidRPr="00282797" w:rsidRDefault="00282797" w:rsidP="00282797">
            <w:pPr>
              <w:pStyle w:val="ListParagraph"/>
              <w:spacing w:after="0"/>
              <w:rPr>
                <w:rFonts w:ascii="Times New Roman" w:hAnsi="Times New Roman" w:cs="Times New Roman"/>
              </w:rPr>
            </w:pPr>
          </w:p>
          <w:p w14:paraId="2712F943" w14:textId="77777777" w:rsidR="00961527" w:rsidRPr="00792AB8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961527" w14:paraId="08553B36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3953EB" w14:textId="3792971D" w:rsidR="00961527" w:rsidRPr="00BC3FAB" w:rsidRDefault="0040652A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TEST</w:t>
            </w:r>
          </w:p>
        </w:tc>
      </w:tr>
      <w:tr w:rsidR="00961527" w14:paraId="048818E7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8CD3C1E" w14:textId="77777777" w:rsidR="00961527" w:rsidRPr="00383935" w:rsidRDefault="00961527" w:rsidP="00E0580E">
            <w:pPr>
              <w:spacing w:after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61527" w14:paraId="7266938A" w14:textId="77777777" w:rsidTr="00E0580E">
        <w:trPr>
          <w:gridAfter w:val="1"/>
          <w:wAfter w:w="222" w:type="dxa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300CC3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961527" w14:paraId="47192489" w14:textId="77777777" w:rsidTr="00E0580E">
        <w:trPr>
          <w:trHeight w:val="3510"/>
        </w:trPr>
        <w:tc>
          <w:tcPr>
            <w:tcW w:w="108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371B54" w14:textId="77777777" w:rsidR="00961527" w:rsidRPr="00BC3FAB" w:rsidRDefault="00961527" w:rsidP="00E0580E">
            <w:pPr>
              <w:spacing w:after="0"/>
              <w:rPr>
                <w:rFonts w:ascii="Times New Roman" w:hAnsi="Times New Roman" w:cs="Times New Roman"/>
                <w:szCs w:val="24"/>
              </w:rPr>
            </w:pPr>
          </w:p>
          <w:tbl>
            <w:tblPr>
              <w:tblStyle w:val="TableGrid"/>
              <w:tblW w:w="106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22"/>
              <w:gridCol w:w="3543"/>
            </w:tblGrid>
            <w:tr w:rsidR="00961527" w:rsidRPr="00383935" w14:paraId="2FED9B80" w14:textId="77777777" w:rsidTr="00E0580E">
              <w:tc>
                <w:tcPr>
                  <w:tcW w:w="7122" w:type="dxa"/>
                </w:tcPr>
                <w:p w14:paraId="31204BA5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3543" w:type="dxa"/>
                </w:tcPr>
                <w:p w14:paraId="3F02C285" w14:textId="77777777" w:rsidR="00961527" w:rsidRPr="00383935" w:rsidRDefault="00033C60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Batu,</w:t>
                  </w:r>
                  <w:r w:rsidR="00966053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961527">
                    <w:rPr>
                      <w:rFonts w:ascii="Times New Roman" w:hAnsi="Times New Roman" w:cs="Times New Roman"/>
                    </w:rPr>
                    <w:t xml:space="preserve"> 2020</w:t>
                  </w:r>
                </w:p>
                <w:p w14:paraId="67ED5064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383935">
                    <w:rPr>
                      <w:rFonts w:ascii="Times New Roman" w:hAnsi="Times New Roman" w:cs="Times New Roman"/>
                    </w:rPr>
                    <w:t>Dokter Ahli Patologi Anatomi</w:t>
                  </w:r>
                </w:p>
                <w:p w14:paraId="1631F1A2" w14:textId="77777777" w:rsidR="00961527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150F9D82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131A4CE9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73054176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</w:p>
                <w:p w14:paraId="2BAD3C43" w14:textId="77777777" w:rsidR="00961527" w:rsidRPr="00383935" w:rsidRDefault="00961527" w:rsidP="00E0580E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383935">
                    <w:rPr>
                      <w:rFonts w:ascii="Times New Roman" w:hAnsi="Times New Roman" w:cs="Times New Roman"/>
                    </w:rPr>
                    <w:t xml:space="preserve">dr. </w:t>
                  </w:r>
                  <w:r>
                    <w:rPr>
                      <w:rFonts w:ascii="Times New Roman" w:hAnsi="Times New Roman" w:cs="Times New Roman"/>
                    </w:rPr>
                    <w:t>Kurnia Arik Nugroho</w:t>
                  </w:r>
                  <w:r w:rsidRPr="00383935">
                    <w:rPr>
                      <w:rFonts w:ascii="Times New Roman" w:hAnsi="Times New Roman" w:cs="Times New Roman"/>
                    </w:rPr>
                    <w:t>, Sp.PA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49734A14" w14:textId="77777777" w:rsidR="00961527" w:rsidRPr="008D69D4" w:rsidRDefault="00961527" w:rsidP="00E0580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6EDAD2A" w14:textId="77777777" w:rsidR="00961527" w:rsidRDefault="00961527" w:rsidP="00E0580E">
            <w:pPr>
              <w:spacing w:after="0"/>
            </w:pPr>
          </w:p>
        </w:tc>
      </w:tr>
    </w:tbl>
    <w:p w14:paraId="2A9B7469" w14:textId="77777777" w:rsidR="00F85678" w:rsidRPr="00ED5944" w:rsidRDefault="00F85678">
      <w:pPr>
        <w:rPr>
          <w:rFonts w:ascii="Times New Roman" w:hAnsi="Times New Roman" w:cs="Times New Roman"/>
        </w:rPr>
      </w:pPr>
    </w:p>
    <w:sectPr w:rsidR="00F85678" w:rsidRPr="00ED5944">
      <w:headerReference w:type="first" r:id="rId8"/>
      <w:pgSz w:w="12242" w:h="18711" w:code="5"/>
      <w:pgMar w:top="1134" w:right="737" w:bottom="1134" w:left="737" w:header="226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BD8B4" w14:textId="77777777" w:rsidR="006672A2" w:rsidRDefault="006672A2">
      <w:pPr>
        <w:spacing w:after="0" w:line="240" w:lineRule="auto"/>
      </w:pPr>
      <w:r>
        <w:separator/>
      </w:r>
    </w:p>
  </w:endnote>
  <w:endnote w:type="continuationSeparator" w:id="0">
    <w:p w14:paraId="3EAB848F" w14:textId="77777777" w:rsidR="006672A2" w:rsidRDefault="0066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D0125" w14:textId="77777777" w:rsidR="006672A2" w:rsidRDefault="006672A2">
      <w:pPr>
        <w:spacing w:after="0" w:line="240" w:lineRule="auto"/>
      </w:pPr>
      <w:r>
        <w:separator/>
      </w:r>
    </w:p>
  </w:footnote>
  <w:footnote w:type="continuationSeparator" w:id="0">
    <w:p w14:paraId="13CB5C2F" w14:textId="77777777" w:rsidR="006672A2" w:rsidRDefault="0066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90421" w14:textId="77777777" w:rsidR="00F85678" w:rsidRDefault="00D85941" w:rsidP="00E23470">
    <w:pPr>
      <w:spacing w:after="0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6AAD28F" wp14:editId="325C6CED">
              <wp:simplePos x="0" y="0"/>
              <wp:positionH relativeFrom="column">
                <wp:posOffset>-10795</wp:posOffset>
              </wp:positionH>
              <wp:positionV relativeFrom="paragraph">
                <wp:posOffset>-1299845</wp:posOffset>
              </wp:positionV>
              <wp:extent cx="6852285" cy="1649730"/>
              <wp:effectExtent l="0" t="0" r="0" b="25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2285" cy="1649730"/>
                        <a:chOff x="807" y="389"/>
                        <a:chExt cx="10599" cy="2598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859" y="1797"/>
                          <a:ext cx="2156" cy="289"/>
                          <a:chOff x="4859" y="1797"/>
                          <a:chExt cx="2156" cy="289"/>
                        </a:xfrm>
                      </wpg:grpSpPr>
                      <wps:wsp>
                        <wps:cNvPr id="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5793" y="1797"/>
                            <a:ext cx="283" cy="283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6261" y="1803"/>
                            <a:ext cx="283" cy="283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6732" y="1800"/>
                            <a:ext cx="283" cy="283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5322" y="1800"/>
                            <a:ext cx="283" cy="283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859" y="1797"/>
                            <a:ext cx="283" cy="283"/>
                          </a:xfrm>
                          <a:prstGeom prst="star5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840" y="389"/>
                          <a:ext cx="8263" cy="2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B83AF" w14:textId="77777777" w:rsidR="00E23470" w:rsidRPr="0095017A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  <w:lang w:val="id-ID"/>
                              </w:rPr>
                            </w:pPr>
                            <w:r w:rsidRPr="0095017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4"/>
                                <w:lang w:val="fi-FI"/>
                              </w:rPr>
                              <w:t>PEMERINTAH PROVINSI JAWA TIMUR</w:t>
                            </w:r>
                          </w:p>
                          <w:p w14:paraId="0087A446" w14:textId="77777777" w:rsidR="00E23470" w:rsidRPr="0095017A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  <w:lang w:val="sv-SE"/>
                              </w:rPr>
                              <w:t xml:space="preserve">DINAS </w:t>
                            </w:r>
                            <w:r w:rsidRPr="0095017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  <w:lang w:val="sv-SE"/>
                              </w:rPr>
                              <w:t>KESEHATAN</w:t>
                            </w:r>
                          </w:p>
                          <w:p w14:paraId="6EB5C0C8" w14:textId="77777777" w:rsidR="00E23470" w:rsidRPr="0095017A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  <w:lang w:val="sv-SE"/>
                              </w:rPr>
                            </w:pPr>
                            <w:r w:rsidRPr="0095017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  <w:lang w:val="sv-SE"/>
                              </w:rPr>
                              <w:t>RUMAH SAKIT</w:t>
                            </w:r>
                            <w:r w:rsidRPr="0095017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  <w:lang w:val="id-ID"/>
                              </w:rPr>
                              <w:t xml:space="preserve"> UMUM KARSA HUSADA BATU</w:t>
                            </w:r>
                            <w:r w:rsidRPr="0095017A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24"/>
                                <w:lang w:val="sv-SE"/>
                              </w:rPr>
                              <w:t xml:space="preserve"> </w:t>
                            </w:r>
                          </w:p>
                          <w:p w14:paraId="4DB1B111" w14:textId="77777777" w:rsidR="00E23470" w:rsidRPr="00107D16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  <w:lang w:val="sv-SE"/>
                              </w:rPr>
                            </w:pPr>
                            <w:r w:rsidRPr="00107D16">
                              <w:rPr>
                                <w:rFonts w:ascii="Times New Roman" w:hAnsi="Times New Roman" w:cs="Times New Roman"/>
                                <w:szCs w:val="24"/>
                                <w:lang w:val="sv-SE"/>
                              </w:rPr>
                              <w:t>TERAKREDITASI PARIPURNA VERSI SNARS Edisi 1</w:t>
                            </w:r>
                          </w:p>
                          <w:p w14:paraId="34E2BAA9" w14:textId="77777777" w:rsidR="00E23470" w:rsidRPr="00107D16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Cs/>
                                <w:szCs w:val="24"/>
                                <w:lang w:val="fi-FI"/>
                              </w:rPr>
                            </w:pPr>
                          </w:p>
                          <w:p w14:paraId="791FA4EE" w14:textId="77777777" w:rsidR="00E23470" w:rsidRPr="0095017A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0"/>
                                <w:lang w:val="pl-PL"/>
                              </w:rPr>
                            </w:pPr>
                            <w:r w:rsidRPr="0095017A">
                              <w:rPr>
                                <w:rFonts w:ascii="Times New Roman" w:hAnsi="Times New Roman" w:cs="Times New Roman"/>
                                <w:szCs w:val="20"/>
                                <w:lang w:val="pl-PL"/>
                              </w:rPr>
                              <w:t>J</w:t>
                            </w:r>
                            <w:r w:rsidRPr="00107D16">
                              <w:rPr>
                                <w:rFonts w:ascii="Times New Roman" w:hAnsi="Times New Roman" w:cs="Times New Roman"/>
                                <w:szCs w:val="20"/>
                                <w:lang w:val="pl-PL"/>
                              </w:rPr>
                              <w:t>alan A.Yani 10 – 13 Telp. ( 0341 ) 596898 – 591076 – 591036 – Fax. 596901 – 591076</w:t>
                            </w:r>
                          </w:p>
                          <w:p w14:paraId="4E073FDD" w14:textId="77777777" w:rsidR="00E23470" w:rsidRPr="0095017A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Tahoma" w:hAnsi="Tahoma" w:cs="Tahoma"/>
                                <w:szCs w:val="20"/>
                                <w:lang w:val="pl-PL"/>
                              </w:rPr>
                            </w:pPr>
                            <w:r w:rsidRPr="0095017A">
                              <w:rPr>
                                <w:rFonts w:ascii="Times New Roman" w:hAnsi="Times New Roman" w:cs="Times New Roman"/>
                                <w:szCs w:val="20"/>
                                <w:lang w:val="pl-PL"/>
                              </w:rPr>
                              <w:t>Email :</w:t>
                            </w:r>
                            <w:r w:rsidRPr="0095017A">
                              <w:rPr>
                                <w:rFonts w:ascii="Tahoma" w:hAnsi="Tahoma" w:cs="Tahoma"/>
                                <w:szCs w:val="20"/>
                                <w:lang w:val="pl-PL"/>
                              </w:rPr>
                              <w:t xml:space="preserve"> </w:t>
                            </w:r>
                            <w:hyperlink r:id="rId1" w:history="1">
                              <w:r w:rsidRPr="0095017A">
                                <w:rPr>
                                  <w:rStyle w:val="Hyperlink"/>
                                  <w:rFonts w:ascii="Times New Roman" w:hAnsi="Times New Roman" w:cs="Times New Roman"/>
                                  <w:szCs w:val="20"/>
                                  <w:lang w:val="pl-PL"/>
                                </w:rPr>
                                <w:t>rsukhbatu@jatimprov.go.id</w:t>
                              </w:r>
                            </w:hyperlink>
                          </w:p>
                          <w:p w14:paraId="0729CF70" w14:textId="77777777" w:rsidR="00E23470" w:rsidRPr="0095017A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Tahoma" w:hAnsi="Tahoma" w:cs="Tahoma"/>
                                <w:szCs w:val="20"/>
                                <w:lang w:val="pl-PL"/>
                              </w:rPr>
                            </w:pPr>
                          </w:p>
                          <w:p w14:paraId="6A07C078" w14:textId="77777777" w:rsidR="00E23470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Tahoma" w:hAnsi="Tahoma" w:cs="Tahoma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  <w:p w14:paraId="466FB20E" w14:textId="77777777" w:rsidR="00E23470" w:rsidRPr="00C75891" w:rsidRDefault="00E23470" w:rsidP="00E23470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4" descr="LOGO RSKH-B KECI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lum contras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89" y="972"/>
                          <a:ext cx="1317" cy="145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5" descr="LOGO_JATI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lum contrast="2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7" y="917"/>
                          <a:ext cx="1008" cy="139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AAD28F" id="Group 1" o:spid="_x0000_s1026" style="position:absolute;margin-left:-.85pt;margin-top:-102.35pt;width:539.55pt;height:129.9pt;z-index:251658240" coordorigin="807,389" coordsize="10599,259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">
              <v:group id="Group 2" o:spid="_x0000_s1027" style="position:absolute;left:4859;top:1797;width:2156;height:289" coordorigin="4859,1797" coordsize="2156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AutoShape 3" o:spid="_x0000_s1028" style="position:absolute;left:5793;top:1797;width:283;height:283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" path="m,3816r3816,l5018,,6184,3816r3816,l6926,6184r1166,3816l5018,7633,1908,10000,3074,6184,,3816xe" fillcolor="#ffc000" strokeweight=".5pt">
                  <v:stroke joinstyle="miter"/>
                  <v:path o:connecttype="custom" o:connectlocs="0,108;108,108;142,0;175,108;283,108;196,175;229,283;142,216;54,283;87,175;0,108" o:connectangles="0,0,0,0,0,0,0,0,0,0,0"/>
                </v:shape>
                <v:shape id="AutoShape 4" o:spid="_x0000_s1029" style="position:absolute;left:6261;top:1803;width:283;height:283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" path="m,3816r3816,l5018,,6184,3816r3816,l6926,6184r1166,3816l5018,7633,1908,10000,3074,6184,,3816xe" fillcolor="#ffc000" strokeweight=".5pt">
                  <v:stroke joinstyle="miter"/>
                  <v:path o:connecttype="custom" o:connectlocs="0,108;108,108;142,0;175,108;283,108;196,175;229,283;142,216;54,283;87,175;0,108" o:connectangles="0,0,0,0,0,0,0,0,0,0,0"/>
                </v:shape>
                <v:shape id="AutoShape 5" o:spid="_x0000_s1030" style="position:absolute;left:6732;top:1800;width:283;height:283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" path="m,3816r3816,l5018,,6184,3816r3816,l6926,6184r1166,3816l5018,7633,1908,10000,3074,6184,,3816xe" fillcolor="#ffc000" strokeweight=".5pt">
                  <v:stroke joinstyle="miter"/>
                  <v:path o:connecttype="custom" o:connectlocs="0,108;108,108;142,0;175,108;283,108;196,175;229,283;142,216;54,283;87,175;0,108" o:connectangles="0,0,0,0,0,0,0,0,0,0,0"/>
                </v:shape>
                <v:shape id="AutoShape 6" o:spid="_x0000_s1031" style="position:absolute;left:5322;top:1800;width:283;height:283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" path="m,3816r3816,l5018,,6184,3816r3816,l6926,6184r1166,3816l5018,7633,1908,10000,3074,6184,,3816xe" fillcolor="#ffc000" strokeweight=".5pt">
                  <v:stroke joinstyle="miter"/>
                  <v:path o:connecttype="custom" o:connectlocs="0,108;108,108;142,0;175,108;283,108;196,175;229,283;142,216;54,283;87,175;0,108" o:connectangles="0,0,0,0,0,0,0,0,0,0,0"/>
                </v:shape>
                <v:shape id="AutoShape 7" o:spid="_x0000_s1032" style="position:absolute;left:4859;top:1797;width:283;height:283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" path="m,3816r3816,l5018,,6184,3816r3816,l6926,6184r1166,3816l5018,7633,1908,10000,3074,6184,,3816xe" fillcolor="#ffc000" strokeweight=".5pt">
                  <v:stroke joinstyle="miter"/>
                  <v:path o:connecttype="custom" o:connectlocs="0,108;108,108;142,0;175,108;283,108;196,175;229,283;142,216;54,283;87,175;0,108" o:connectangles="0,0,0,0,0,0,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3" type="#_x0000_t202" style="position:absolute;left:1840;top:389;width:8263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<v:textbox>
                  <w:txbxContent>
                    <w:p w14:paraId="1ECB83AF" w14:textId="77777777" w:rsidR="00E23470" w:rsidRPr="0095017A" w:rsidRDefault="00E23470" w:rsidP="00E234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4"/>
                          <w:lang w:val="id-ID"/>
                        </w:rPr>
                      </w:pPr>
                      <w:r w:rsidRPr="0095017A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4"/>
                          <w:lang w:val="fi-FI"/>
                        </w:rPr>
                        <w:t>PEMERINTAH PROVINSI JAWA TIMUR</w:t>
                      </w:r>
                    </w:p>
                    <w:p w14:paraId="0087A446" w14:textId="77777777" w:rsidR="00E23470" w:rsidRPr="0095017A" w:rsidRDefault="00E23470" w:rsidP="00E234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  <w:lang w:val="sv-SE"/>
                        </w:rPr>
                        <w:t xml:space="preserve">DINAS </w:t>
                      </w:r>
                      <w:r w:rsidRPr="0095017A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  <w:lang w:val="sv-SE"/>
                        </w:rPr>
                        <w:t>KESEHATAN</w:t>
                      </w:r>
                    </w:p>
                    <w:p w14:paraId="6EB5C0C8" w14:textId="77777777" w:rsidR="00E23470" w:rsidRPr="0095017A" w:rsidRDefault="00E23470" w:rsidP="00E234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  <w:lang w:val="sv-SE"/>
                        </w:rPr>
                      </w:pPr>
                      <w:r w:rsidRPr="0095017A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  <w:lang w:val="sv-SE"/>
                        </w:rPr>
                        <w:t>RUMAH SAKIT</w:t>
                      </w:r>
                      <w:r w:rsidRPr="0095017A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  <w:lang w:val="id-ID"/>
                        </w:rPr>
                        <w:t xml:space="preserve"> UMUM KARSA HUSADA BATU</w:t>
                      </w:r>
                      <w:r w:rsidRPr="0095017A">
                        <w:rPr>
                          <w:rFonts w:ascii="Times New Roman" w:hAnsi="Times New Roman" w:cs="Times New Roman"/>
                          <w:b/>
                          <w:sz w:val="32"/>
                          <w:szCs w:val="24"/>
                          <w:lang w:val="sv-SE"/>
                        </w:rPr>
                        <w:t xml:space="preserve"> </w:t>
                      </w:r>
                    </w:p>
                    <w:p w14:paraId="4DB1B111" w14:textId="77777777" w:rsidR="00E23470" w:rsidRPr="00107D16" w:rsidRDefault="00E23470" w:rsidP="00E234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24"/>
                          <w:lang w:val="sv-SE"/>
                        </w:rPr>
                      </w:pPr>
                      <w:r w:rsidRPr="00107D16">
                        <w:rPr>
                          <w:rFonts w:ascii="Times New Roman" w:hAnsi="Times New Roman" w:cs="Times New Roman"/>
                          <w:szCs w:val="24"/>
                          <w:lang w:val="sv-SE"/>
                        </w:rPr>
                        <w:t>TERAKREDITASI PARIPURNA VERSI SNARS Edisi 1</w:t>
                      </w:r>
                    </w:p>
                    <w:p w14:paraId="34E2BAA9" w14:textId="77777777" w:rsidR="00E23470" w:rsidRPr="00107D16" w:rsidRDefault="00E23470" w:rsidP="00E23470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Cs/>
                          <w:szCs w:val="24"/>
                          <w:lang w:val="fi-FI"/>
                        </w:rPr>
                      </w:pPr>
                    </w:p>
                    <w:p w14:paraId="791FA4EE" w14:textId="77777777" w:rsidR="00E23470" w:rsidRPr="0095017A" w:rsidRDefault="00E23470" w:rsidP="00E2347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Cs w:val="20"/>
                          <w:lang w:val="pl-PL"/>
                        </w:rPr>
                      </w:pPr>
                      <w:r w:rsidRPr="0095017A">
                        <w:rPr>
                          <w:rFonts w:ascii="Times New Roman" w:hAnsi="Times New Roman" w:cs="Times New Roman"/>
                          <w:szCs w:val="20"/>
                          <w:lang w:val="pl-PL"/>
                        </w:rPr>
                        <w:t>J</w:t>
                      </w:r>
                      <w:r w:rsidRPr="00107D16">
                        <w:rPr>
                          <w:rFonts w:ascii="Times New Roman" w:hAnsi="Times New Roman" w:cs="Times New Roman"/>
                          <w:szCs w:val="20"/>
                          <w:lang w:val="pl-PL"/>
                        </w:rPr>
                        <w:t>alan A.Yani 10 – 13 Telp. ( 0341 ) 596898 – 591076 – 591036 – Fax. 596901 – 591076</w:t>
                      </w:r>
                    </w:p>
                    <w:p w14:paraId="4E073FDD" w14:textId="77777777" w:rsidR="00E23470" w:rsidRPr="0095017A" w:rsidRDefault="00E23470" w:rsidP="00E23470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Tahoma" w:hAnsi="Tahoma" w:cs="Tahoma"/>
                          <w:szCs w:val="20"/>
                          <w:lang w:val="pl-PL"/>
                        </w:rPr>
                      </w:pPr>
                      <w:r w:rsidRPr="0095017A">
                        <w:rPr>
                          <w:rFonts w:ascii="Times New Roman" w:hAnsi="Times New Roman" w:cs="Times New Roman"/>
                          <w:szCs w:val="20"/>
                          <w:lang w:val="pl-PL"/>
                        </w:rPr>
                        <w:t>Email :</w:t>
                      </w:r>
                      <w:r w:rsidRPr="0095017A">
                        <w:rPr>
                          <w:rFonts w:ascii="Tahoma" w:hAnsi="Tahoma" w:cs="Tahoma"/>
                          <w:szCs w:val="20"/>
                          <w:lang w:val="pl-PL"/>
                        </w:rPr>
                        <w:t xml:space="preserve"> </w:t>
                      </w:r>
                      <w:hyperlink r:id="rId4" w:history="1">
                        <w:r w:rsidRPr="0095017A">
                          <w:rPr>
                            <w:rStyle w:val="Hyperlink"/>
                            <w:rFonts w:ascii="Times New Roman" w:hAnsi="Times New Roman" w:cs="Times New Roman"/>
                            <w:szCs w:val="20"/>
                            <w:lang w:val="pl-PL"/>
                          </w:rPr>
                          <w:t>rsukhbatu@jatimprov.go.id</w:t>
                        </w:r>
                      </w:hyperlink>
                    </w:p>
                    <w:p w14:paraId="0729CF70" w14:textId="77777777" w:rsidR="00E23470" w:rsidRPr="0095017A" w:rsidRDefault="00E23470" w:rsidP="00E23470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Tahoma" w:hAnsi="Tahoma" w:cs="Tahoma"/>
                          <w:szCs w:val="20"/>
                          <w:lang w:val="pl-PL"/>
                        </w:rPr>
                      </w:pPr>
                    </w:p>
                    <w:p w14:paraId="6A07C078" w14:textId="77777777" w:rsidR="00E23470" w:rsidRDefault="00E23470" w:rsidP="00E23470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Tahoma" w:hAnsi="Tahoma" w:cs="Tahoma"/>
                          <w:sz w:val="20"/>
                          <w:szCs w:val="20"/>
                          <w:lang w:val="pl-PL"/>
                        </w:rPr>
                      </w:pPr>
                    </w:p>
                    <w:p w14:paraId="466FB20E" w14:textId="77777777" w:rsidR="00E23470" w:rsidRPr="00C75891" w:rsidRDefault="00E23470" w:rsidP="00E23470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  <w:lang w:val="pl-PL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4" type="#_x0000_t75" alt="LOGO RSKH-B KECIL" style="position:absolute;left:10089;top:972;width:1317;height:1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">
                <v:imagedata r:id="rId5" o:title="LOGO RSKH-B KECIL" gain="1.25"/>
              </v:shape>
              <v:shape id="Picture 5" o:spid="_x0000_s1035" type="#_x0000_t75" alt="LOGO_JATIM" style="position:absolute;left:807;top:917;width:1008;height:1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">
                <v:imagedata r:id="rId6" o:title="LOGO_JATIM" gain="1.25"/>
              </v:shape>
            </v:group>
          </w:pict>
        </mc:Fallback>
      </mc:AlternateContent>
    </w:r>
  </w:p>
  <w:p w14:paraId="4FC05BED" w14:textId="77777777" w:rsidR="00F85678" w:rsidRDefault="009512F0" w:rsidP="009207EB">
    <w:pPr>
      <w:pBdr>
        <w:top w:val="single" w:sz="8" w:space="1" w:color="auto"/>
      </w:pBdr>
      <w:spacing w:after="0"/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>HASIL PEMERIKSAAN</w:t>
    </w:r>
    <w:r w:rsidR="00642F3E">
      <w:rPr>
        <w:rFonts w:ascii="Times New Roman" w:hAnsi="Times New Roman" w:cs="Times New Roman"/>
        <w:b/>
        <w:szCs w:val="24"/>
      </w:rPr>
      <w:t xml:space="preserve"> PATOLOGI ANATOMI</w:t>
    </w:r>
  </w:p>
  <w:p w14:paraId="21936958" w14:textId="77777777" w:rsidR="00B305BD" w:rsidRPr="009512F0" w:rsidRDefault="00B305BD" w:rsidP="008C4950">
    <w:pPr>
      <w:spacing w:after="0"/>
      <w:jc w:val="cent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DC4D36"/>
    <w:multiLevelType w:val="hybridMultilevel"/>
    <w:tmpl w:val="0728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0"/>
    <w:rsid w:val="00033C60"/>
    <w:rsid w:val="000772D7"/>
    <w:rsid w:val="000D69C9"/>
    <w:rsid w:val="000F76CF"/>
    <w:rsid w:val="00196B50"/>
    <w:rsid w:val="001A2E8E"/>
    <w:rsid w:val="001D1646"/>
    <w:rsid w:val="001D4CD9"/>
    <w:rsid w:val="001D56D8"/>
    <w:rsid w:val="00220721"/>
    <w:rsid w:val="002537DE"/>
    <w:rsid w:val="0027134D"/>
    <w:rsid w:val="00282797"/>
    <w:rsid w:val="002B7989"/>
    <w:rsid w:val="002C4FF5"/>
    <w:rsid w:val="002C67AE"/>
    <w:rsid w:val="002E350C"/>
    <w:rsid w:val="00372088"/>
    <w:rsid w:val="0040652A"/>
    <w:rsid w:val="00456A5F"/>
    <w:rsid w:val="0047501C"/>
    <w:rsid w:val="004C6396"/>
    <w:rsid w:val="005358A1"/>
    <w:rsid w:val="00585C16"/>
    <w:rsid w:val="005E77C9"/>
    <w:rsid w:val="005F32D6"/>
    <w:rsid w:val="00600587"/>
    <w:rsid w:val="00610483"/>
    <w:rsid w:val="00642F3E"/>
    <w:rsid w:val="00656D01"/>
    <w:rsid w:val="006672A2"/>
    <w:rsid w:val="00671398"/>
    <w:rsid w:val="006B4A6E"/>
    <w:rsid w:val="006F5BFC"/>
    <w:rsid w:val="007A117E"/>
    <w:rsid w:val="007E7E3C"/>
    <w:rsid w:val="007F4694"/>
    <w:rsid w:val="007F49D5"/>
    <w:rsid w:val="00834F50"/>
    <w:rsid w:val="008508B6"/>
    <w:rsid w:val="00877ED0"/>
    <w:rsid w:val="008B770D"/>
    <w:rsid w:val="008C4950"/>
    <w:rsid w:val="008F130F"/>
    <w:rsid w:val="009030B7"/>
    <w:rsid w:val="00917BF3"/>
    <w:rsid w:val="009207EB"/>
    <w:rsid w:val="00936B84"/>
    <w:rsid w:val="009512F0"/>
    <w:rsid w:val="00961527"/>
    <w:rsid w:val="00962C46"/>
    <w:rsid w:val="00966053"/>
    <w:rsid w:val="00966651"/>
    <w:rsid w:val="00976BB0"/>
    <w:rsid w:val="009A192E"/>
    <w:rsid w:val="009D7558"/>
    <w:rsid w:val="00A22D10"/>
    <w:rsid w:val="00A72A2B"/>
    <w:rsid w:val="00B305BD"/>
    <w:rsid w:val="00BD799C"/>
    <w:rsid w:val="00BF0680"/>
    <w:rsid w:val="00BF6292"/>
    <w:rsid w:val="00C01D50"/>
    <w:rsid w:val="00C41045"/>
    <w:rsid w:val="00C5263B"/>
    <w:rsid w:val="00D131DF"/>
    <w:rsid w:val="00D23A13"/>
    <w:rsid w:val="00D85941"/>
    <w:rsid w:val="00DB3E9A"/>
    <w:rsid w:val="00DF4C52"/>
    <w:rsid w:val="00E23470"/>
    <w:rsid w:val="00E61B40"/>
    <w:rsid w:val="00E8527B"/>
    <w:rsid w:val="00EB4587"/>
    <w:rsid w:val="00EC7BBF"/>
    <w:rsid w:val="00ED5944"/>
    <w:rsid w:val="00ED5A83"/>
    <w:rsid w:val="00F61886"/>
    <w:rsid w:val="00F66ED0"/>
    <w:rsid w:val="00F85678"/>
    <w:rsid w:val="00F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EE5647"/>
  <w15:docId w15:val="{84BA71C0-1AA6-4B70-A740-1834E142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Malgun Gothic" w:eastAsia="Malgun Gothic" w:hAnsi="Malgun Gothic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Pr>
      <w:rFonts w:ascii="Malgun Gothic" w:eastAsia="Malgun Gothic" w:hAnsi="Malgun Gothic" w:cs="SimSu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Malgun Gothic" w:eastAsia="Malgun Gothic" w:hAnsi="Malgun Gothic" w:cs="SimSun"/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Malgun Gothic" w:eastAsia="Malgun Gothic" w:hAnsi="Malgun Gothic" w:cs="SimSu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Malgun Gothic" w:hAnsi="Tahoma" w:cs="Tahoma"/>
      <w:sz w:val="16"/>
      <w:szCs w:val="16"/>
    </w:rPr>
  </w:style>
  <w:style w:type="character" w:styleId="Hyperlink">
    <w:name w:val="Hyperlink"/>
    <w:uiPriority w:val="99"/>
    <w:unhideWhenUsed/>
    <w:rsid w:val="00E2347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96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1.png"/><Relationship Id="rId1" Type="http://schemas.openxmlformats.org/officeDocument/2006/relationships/hyperlink" Target="mailto:rsukhbatu@jatimprov.go.id" TargetMode="External"/><Relationship Id="rId6" Type="http://schemas.openxmlformats.org/officeDocument/2006/relationships/image" Target="media/image4.jpeg"/><Relationship Id="rId5" Type="http://schemas.openxmlformats.org/officeDocument/2006/relationships/image" Target="media/image3.png"/><Relationship Id="rId4" Type="http://schemas.openxmlformats.org/officeDocument/2006/relationships/hyperlink" Target="mailto:rsukhbatu@jatimprov.go.i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W%20SIMRS\Patologi\Patologi\bin\Debug\Template\FORM%20(FKH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77AD5-7C3B-4F83-BA09-B56B90ABB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(FKH)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IT_SIMRS</dc:creator>
  <cp:lastModifiedBy>IT_SIMRS</cp:lastModifiedBy>
  <cp:revision>2</cp:revision>
  <cp:lastPrinted>2020-01-22T06:12:00Z</cp:lastPrinted>
  <dcterms:created xsi:type="dcterms:W3CDTF">2020-07-17T02:49:00Z</dcterms:created>
  <dcterms:modified xsi:type="dcterms:W3CDTF">2020-07-17T02:49:00Z</dcterms:modified>
</cp:coreProperties>
</file>